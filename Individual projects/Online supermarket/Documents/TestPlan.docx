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D3CE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  <w:bookmarkStart w:id="0" w:name="_Hlk121767000"/>
    </w:p>
    <w:p w14:paraId="051F48D3" w14:textId="216AC7E0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 w:rsidR="004F4C9F">
        <w:rPr>
          <w:rFonts w:ascii="Arial" w:hAnsi="Arial" w:cs="Arial"/>
          <w:color w:val="548DD4" w:themeColor="text2" w:themeTint="99"/>
          <w:sz w:val="32"/>
        </w:rPr>
        <w:t>RobertHeijn</w:t>
      </w:r>
      <w:r w:rsidRPr="003B1796">
        <w:rPr>
          <w:rFonts w:ascii="Arial" w:hAnsi="Arial" w:cs="Arial"/>
          <w:sz w:val="32"/>
        </w:rPr>
        <w:t>]</w:t>
      </w:r>
    </w:p>
    <w:p w14:paraId="54B2BCBD" w14:textId="7E731C4B" w:rsidR="008278C7" w:rsidRPr="008278C7" w:rsidRDefault="0045263A" w:rsidP="000A0F91">
      <w:pPr>
        <w:spacing w:after="360"/>
        <w:rPr>
          <w:rFonts w:ascii="Arial" w:hAnsi="Arial" w:cs="Arial"/>
          <w:b/>
          <w:color w:val="548DD4" w:themeColor="text2" w:themeTint="99"/>
          <w:sz w:val="32"/>
        </w:rPr>
      </w:pPr>
      <w:r w:rsidRPr="00F52795">
        <w:rPr>
          <w:rFonts w:ascii="Arial" w:hAnsi="Arial" w:cs="Arial"/>
          <w:b/>
          <w:color w:val="548DD4" w:themeColor="text2" w:themeTint="99"/>
          <w:sz w:val="32"/>
        </w:rPr>
        <w:t>Test Plan</w:t>
      </w:r>
    </w:p>
    <w:p w14:paraId="66483C0D" w14:textId="6FC14120" w:rsidR="00F15775" w:rsidRDefault="008278C7" w:rsidP="00456732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r w:rsidR="004F4C9F">
        <w:rPr>
          <w:rFonts w:ascii="Arial" w:hAnsi="Arial" w:cs="Arial"/>
          <w:color w:val="808080" w:themeColor="background1" w:themeShade="80"/>
          <w:sz w:val="20"/>
          <w:szCs w:val="20"/>
        </w:rPr>
        <w:t>Shop Worker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) Username: </w:t>
      </w:r>
      <w:r w:rsidR="00262506">
        <w:rPr>
          <w:rFonts w:ascii="Arial" w:hAnsi="Arial" w:cs="Arial"/>
          <w:color w:val="808080" w:themeColor="background1" w:themeShade="80"/>
          <w:sz w:val="20"/>
          <w:szCs w:val="20"/>
        </w:rPr>
        <w:t>a@mail.com</w:t>
      </w:r>
    </w:p>
    <w:p w14:paraId="3AFC1DD3" w14:textId="7AEF5344" w:rsidR="008278C7" w:rsidRDefault="008278C7" w:rsidP="00456732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Password: </w:t>
      </w:r>
      <w:r w:rsidR="00262506">
        <w:rPr>
          <w:rFonts w:ascii="Arial" w:hAnsi="Arial" w:cs="Arial"/>
          <w:color w:val="808080" w:themeColor="background1" w:themeShade="80"/>
          <w:sz w:val="20"/>
          <w:szCs w:val="20"/>
        </w:rPr>
        <w:t>a</w:t>
      </w:r>
    </w:p>
    <w:p w14:paraId="067AF209" w14:textId="7CF4AD43" w:rsidR="008278C7" w:rsidRDefault="008278C7" w:rsidP="00456732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r w:rsidR="004F4C9F">
        <w:rPr>
          <w:rFonts w:ascii="Arial" w:hAnsi="Arial" w:cs="Arial"/>
          <w:color w:val="808080" w:themeColor="background1" w:themeShade="80"/>
          <w:sz w:val="20"/>
          <w:szCs w:val="20"/>
        </w:rPr>
        <w:t>Customer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) Username: </w:t>
      </w:r>
      <w:r w:rsidR="00262506">
        <w:rPr>
          <w:rFonts w:ascii="Arial" w:hAnsi="Arial" w:cs="Arial"/>
          <w:color w:val="808080" w:themeColor="background1" w:themeShade="80"/>
          <w:sz w:val="20"/>
          <w:szCs w:val="20"/>
        </w:rPr>
        <w:t>customer</w:t>
      </w:r>
    </w:p>
    <w:p w14:paraId="7FBF0AC6" w14:textId="3C4D10A7" w:rsidR="008278C7" w:rsidRDefault="008278C7" w:rsidP="00456732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Password: </w:t>
      </w:r>
      <w:r w:rsidR="00262506">
        <w:rPr>
          <w:rFonts w:ascii="Arial" w:hAnsi="Arial" w:cs="Arial"/>
          <w:color w:val="808080" w:themeColor="background1" w:themeShade="80"/>
          <w:sz w:val="20"/>
          <w:szCs w:val="20"/>
        </w:rPr>
        <w:t>custome</w:t>
      </w:r>
      <w:r w:rsidR="004F728F">
        <w:rPr>
          <w:rFonts w:ascii="Arial" w:hAnsi="Arial" w:cs="Arial"/>
          <w:color w:val="808080" w:themeColor="background1" w:themeShade="80"/>
          <w:sz w:val="20"/>
          <w:szCs w:val="20"/>
        </w:rPr>
        <w:t>r</w:t>
      </w:r>
    </w:p>
    <w:tbl>
      <w:tblPr>
        <w:tblStyle w:val="TableGrid"/>
        <w:tblW w:w="11341" w:type="dxa"/>
        <w:tblInd w:w="-1556" w:type="dxa"/>
        <w:tblLayout w:type="fixed"/>
        <w:tblLook w:val="04A0" w:firstRow="1" w:lastRow="0" w:firstColumn="1" w:lastColumn="0" w:noHBand="0" w:noVBand="1"/>
      </w:tblPr>
      <w:tblGrid>
        <w:gridCol w:w="883"/>
        <w:gridCol w:w="1804"/>
        <w:gridCol w:w="1418"/>
        <w:gridCol w:w="2039"/>
        <w:gridCol w:w="2639"/>
        <w:gridCol w:w="2558"/>
      </w:tblGrid>
      <w:tr w:rsidR="002A5400" w14:paraId="18DCC1FB" w14:textId="77777777" w:rsidTr="00835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tcW w:w="883" w:type="dxa"/>
            <w:shd w:val="clear" w:color="auto" w:fill="92D050"/>
          </w:tcPr>
          <w:p w14:paraId="6551EF60" w14:textId="134BD906" w:rsidR="00133A21" w:rsidRDefault="00133A21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1804" w:type="dxa"/>
            <w:shd w:val="clear" w:color="auto" w:fill="92D050"/>
          </w:tcPr>
          <w:p w14:paraId="13591B2E" w14:textId="573BB675" w:rsidR="00133A21" w:rsidRDefault="00890BF1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UC-ID</w:t>
            </w:r>
          </w:p>
        </w:tc>
        <w:tc>
          <w:tcPr>
            <w:tcW w:w="1418" w:type="dxa"/>
            <w:shd w:val="clear" w:color="auto" w:fill="92D050"/>
          </w:tcPr>
          <w:p w14:paraId="5C747D5D" w14:textId="0BD91656" w:rsidR="00133A21" w:rsidRDefault="00890BF1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2039" w:type="dxa"/>
            <w:shd w:val="clear" w:color="auto" w:fill="92D050"/>
          </w:tcPr>
          <w:p w14:paraId="7BFA47D3" w14:textId="761CF4A4" w:rsidR="00133A21" w:rsidRDefault="00EC7EC8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Pre-Cond</w:t>
            </w:r>
          </w:p>
        </w:tc>
        <w:tc>
          <w:tcPr>
            <w:tcW w:w="2639" w:type="dxa"/>
            <w:shd w:val="clear" w:color="auto" w:fill="92D050"/>
          </w:tcPr>
          <w:p w14:paraId="4BA27132" w14:textId="0B580908" w:rsidR="00133A21" w:rsidRDefault="00C2290C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Test Data</w:t>
            </w:r>
          </w:p>
        </w:tc>
        <w:tc>
          <w:tcPr>
            <w:tcW w:w="2558" w:type="dxa"/>
            <w:shd w:val="clear" w:color="auto" w:fill="92D050"/>
          </w:tcPr>
          <w:p w14:paraId="31DD7BA2" w14:textId="793F26DC" w:rsidR="00133A21" w:rsidRDefault="00C2290C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Exp Result</w:t>
            </w:r>
          </w:p>
        </w:tc>
      </w:tr>
      <w:tr w:rsidR="00A24AF8" w14:paraId="0305D2F7" w14:textId="77777777" w:rsidTr="00835941">
        <w:trPr>
          <w:trHeight w:val="1131"/>
        </w:trPr>
        <w:tc>
          <w:tcPr>
            <w:tcW w:w="883" w:type="dxa"/>
          </w:tcPr>
          <w:p w14:paraId="680A82A3" w14:textId="44F2630B" w:rsidR="00133A21" w:rsidRDefault="006D3489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804" w:type="dxa"/>
          </w:tcPr>
          <w:p w14:paraId="764299DA" w14:textId="608E0367" w:rsidR="00133A21" w:rsidRDefault="0098058E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UC</w:t>
            </w:r>
            <w:r w:rsidR="006F20A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01-Security-Desktop</w:t>
            </w:r>
          </w:p>
        </w:tc>
        <w:tc>
          <w:tcPr>
            <w:tcW w:w="1418" w:type="dxa"/>
          </w:tcPr>
          <w:p w14:paraId="74153CF3" w14:textId="07269831" w:rsidR="00133A21" w:rsidRDefault="00BF6717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Login</w:t>
            </w:r>
            <w:r w:rsidR="008D6B69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to </w:t>
            </w:r>
            <w:r w:rsidR="008D6B69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the application</w:t>
            </w:r>
          </w:p>
        </w:tc>
        <w:tc>
          <w:tcPr>
            <w:tcW w:w="2039" w:type="dxa"/>
          </w:tcPr>
          <w:p w14:paraId="6DD020BF" w14:textId="3FF9878D" w:rsidR="00133A21" w:rsidRDefault="006C1F2B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star</w:t>
            </w:r>
            <w:r w:rsidR="00E842C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ts the desktop application</w:t>
            </w:r>
          </w:p>
        </w:tc>
        <w:tc>
          <w:tcPr>
            <w:tcW w:w="2639" w:type="dxa"/>
          </w:tcPr>
          <w:p w14:paraId="648543EF" w14:textId="160AAB17" w:rsidR="00133A21" w:rsidRDefault="00C31C2A" w:rsidP="002142EE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Username:</w:t>
            </w:r>
            <w:r w:rsidR="00A24AF8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E7FB2" w:rsidRPr="008E7FB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a@mail.com</w:t>
            </w:r>
            <w:r w:rsidR="008E7FB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  Password:</w:t>
            </w:r>
            <w:r w:rsidR="002142EE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gramStart"/>
            <w:r w:rsidR="002142EE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</w:t>
            </w:r>
            <w:proofErr w:type="gramEnd"/>
            <w:r w:rsidR="00DF1DE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142EE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Role: ShopWorker</w:t>
            </w:r>
          </w:p>
        </w:tc>
        <w:tc>
          <w:tcPr>
            <w:tcW w:w="2558" w:type="dxa"/>
          </w:tcPr>
          <w:p w14:paraId="678C0E19" w14:textId="4D431193" w:rsidR="00133A21" w:rsidRDefault="00BA7CC4" w:rsidP="00456732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BA7CC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User logged in with access to the application</w:t>
            </w:r>
          </w:p>
        </w:tc>
      </w:tr>
      <w:tr w:rsidR="006449E5" w14:paraId="17B88923" w14:textId="77777777" w:rsidTr="00835941">
        <w:trPr>
          <w:trHeight w:val="1343"/>
        </w:trPr>
        <w:tc>
          <w:tcPr>
            <w:tcW w:w="883" w:type="dxa"/>
          </w:tcPr>
          <w:p w14:paraId="117B0734" w14:textId="411AD7AC" w:rsidR="006449E5" w:rsidRDefault="006D3489" w:rsidP="006449E5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04" w:type="dxa"/>
          </w:tcPr>
          <w:p w14:paraId="37D01595" w14:textId="52D15139" w:rsidR="006449E5" w:rsidRDefault="006449E5" w:rsidP="006449E5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UC01-Security-Desktop</w:t>
            </w:r>
          </w:p>
        </w:tc>
        <w:tc>
          <w:tcPr>
            <w:tcW w:w="1418" w:type="dxa"/>
          </w:tcPr>
          <w:p w14:paraId="44D8CEBE" w14:textId="7A0E2090" w:rsidR="006449E5" w:rsidRDefault="006449E5" w:rsidP="006449E5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449E5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Login to the applicatio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n</w:t>
            </w:r>
          </w:p>
        </w:tc>
        <w:tc>
          <w:tcPr>
            <w:tcW w:w="2039" w:type="dxa"/>
          </w:tcPr>
          <w:p w14:paraId="4C803227" w14:textId="1412CBDD" w:rsidR="006449E5" w:rsidRDefault="006449E5" w:rsidP="006449E5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starts the desktop application</w:t>
            </w:r>
          </w:p>
        </w:tc>
        <w:tc>
          <w:tcPr>
            <w:tcW w:w="2639" w:type="dxa"/>
          </w:tcPr>
          <w:p w14:paraId="6D10E7EB" w14:textId="3E853B83" w:rsidR="006449E5" w:rsidRDefault="006449E5" w:rsidP="006449E5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One of the input fields are empty</w:t>
            </w:r>
          </w:p>
        </w:tc>
        <w:tc>
          <w:tcPr>
            <w:tcW w:w="2558" w:type="dxa"/>
          </w:tcPr>
          <w:p w14:paraId="3C9E15D6" w14:textId="0DE93085" w:rsidR="006449E5" w:rsidRDefault="003607A6" w:rsidP="006449E5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3607A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System notifies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</w:t>
            </w:r>
            <w:r w:rsidRPr="003607A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to fill in all fields</w:t>
            </w:r>
          </w:p>
        </w:tc>
      </w:tr>
      <w:tr w:rsidR="00C51E3D" w14:paraId="6A249E2A" w14:textId="77777777" w:rsidTr="00835941">
        <w:trPr>
          <w:trHeight w:val="1343"/>
        </w:trPr>
        <w:tc>
          <w:tcPr>
            <w:tcW w:w="883" w:type="dxa"/>
          </w:tcPr>
          <w:p w14:paraId="1D71C7C1" w14:textId="0102B11B" w:rsidR="00C51E3D" w:rsidRDefault="006D3489" w:rsidP="00C51E3D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1804" w:type="dxa"/>
          </w:tcPr>
          <w:p w14:paraId="3108E7E5" w14:textId="0BB9DEA6" w:rsidR="00C51E3D" w:rsidRDefault="00C51E3D" w:rsidP="00C51E3D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UC01-Security-Desktop</w:t>
            </w:r>
          </w:p>
        </w:tc>
        <w:tc>
          <w:tcPr>
            <w:tcW w:w="1418" w:type="dxa"/>
          </w:tcPr>
          <w:p w14:paraId="3DB4F92F" w14:textId="149904F1" w:rsidR="00C51E3D" w:rsidRDefault="00C51E3D" w:rsidP="00C51E3D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449E5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Login to the applicatio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n</w:t>
            </w:r>
          </w:p>
        </w:tc>
        <w:tc>
          <w:tcPr>
            <w:tcW w:w="2039" w:type="dxa"/>
          </w:tcPr>
          <w:p w14:paraId="62C8545E" w14:textId="7AD0A604" w:rsidR="00C51E3D" w:rsidRDefault="00C51E3D" w:rsidP="00C51E3D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starts the desktop application</w:t>
            </w:r>
          </w:p>
        </w:tc>
        <w:tc>
          <w:tcPr>
            <w:tcW w:w="2639" w:type="dxa"/>
          </w:tcPr>
          <w:p w14:paraId="3A598140" w14:textId="208A61CF" w:rsidR="00C51E3D" w:rsidRDefault="00047E5E" w:rsidP="00C51E3D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One or </w:t>
            </w:r>
            <w:r w:rsidR="009E07A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both input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fields are not </w:t>
            </w:r>
            <w:r w:rsidR="00E04F3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correct</w:t>
            </w:r>
          </w:p>
        </w:tc>
        <w:tc>
          <w:tcPr>
            <w:tcW w:w="2558" w:type="dxa"/>
          </w:tcPr>
          <w:p w14:paraId="16C04BB2" w14:textId="77D6FE5D" w:rsidR="00C51E3D" w:rsidRDefault="009E07A7" w:rsidP="00C51E3D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E07A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System notifies actor that the credentials are incorrect</w:t>
            </w:r>
          </w:p>
        </w:tc>
      </w:tr>
      <w:tr w:rsidR="006D480F" w:rsidRPr="001705CA" w14:paraId="62418F5B" w14:textId="77777777" w:rsidTr="00835941">
        <w:trPr>
          <w:trHeight w:val="1343"/>
        </w:trPr>
        <w:tc>
          <w:tcPr>
            <w:tcW w:w="883" w:type="dxa"/>
          </w:tcPr>
          <w:p w14:paraId="19D49B6F" w14:textId="35C36204" w:rsidR="006D480F" w:rsidRDefault="006D3489" w:rsidP="006D480F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804" w:type="dxa"/>
          </w:tcPr>
          <w:p w14:paraId="0C5BB390" w14:textId="16B18899" w:rsidR="006D480F" w:rsidRDefault="006D480F" w:rsidP="006D480F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UC02-Employees-Desktop</w:t>
            </w:r>
          </w:p>
        </w:tc>
        <w:tc>
          <w:tcPr>
            <w:tcW w:w="1418" w:type="dxa"/>
          </w:tcPr>
          <w:p w14:paraId="350464AB" w14:textId="12597EE9" w:rsidR="006D480F" w:rsidRDefault="006D480F" w:rsidP="006D480F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Create account</w:t>
            </w:r>
          </w:p>
        </w:tc>
        <w:tc>
          <w:tcPr>
            <w:tcW w:w="2039" w:type="dxa"/>
          </w:tcPr>
          <w:p w14:paraId="0496C74C" w14:textId="3059BF53" w:rsidR="006D480F" w:rsidRDefault="006D480F" w:rsidP="006D480F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starts the desktop application</w:t>
            </w:r>
          </w:p>
        </w:tc>
        <w:tc>
          <w:tcPr>
            <w:tcW w:w="2639" w:type="dxa"/>
          </w:tcPr>
          <w:p w14:paraId="2768538D" w14:textId="6A9D6F2A" w:rsidR="006D480F" w:rsidRPr="001705CA" w:rsidRDefault="001705CA" w:rsidP="006D480F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1705CA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Username: test@mail.com Password: tes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="009B4A51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Role: </w:t>
            </w:r>
            <w:r w:rsidR="002142EE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Shop Worker</w:t>
            </w:r>
          </w:p>
        </w:tc>
        <w:tc>
          <w:tcPr>
            <w:tcW w:w="2558" w:type="dxa"/>
          </w:tcPr>
          <w:p w14:paraId="685A10C0" w14:textId="6FE274BA" w:rsidR="006D480F" w:rsidRPr="001705CA" w:rsidRDefault="004C6B53" w:rsidP="006D480F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4C6B53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System confirms that a new employee has been create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d</w:t>
            </w:r>
          </w:p>
        </w:tc>
      </w:tr>
      <w:tr w:rsidR="002312B7" w:rsidRPr="001705CA" w14:paraId="67345543" w14:textId="77777777" w:rsidTr="00835941">
        <w:trPr>
          <w:trHeight w:val="1343"/>
        </w:trPr>
        <w:tc>
          <w:tcPr>
            <w:tcW w:w="883" w:type="dxa"/>
          </w:tcPr>
          <w:p w14:paraId="08258EB2" w14:textId="26B258D0" w:rsidR="002312B7" w:rsidRPr="001705CA" w:rsidRDefault="006D3489" w:rsidP="002312B7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4</w:t>
            </w:r>
          </w:p>
        </w:tc>
        <w:tc>
          <w:tcPr>
            <w:tcW w:w="1804" w:type="dxa"/>
          </w:tcPr>
          <w:p w14:paraId="23E00713" w14:textId="31E4C5C1" w:rsidR="002312B7" w:rsidRPr="001705CA" w:rsidRDefault="002312B7" w:rsidP="002312B7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UC02-Employees-Desktop</w:t>
            </w:r>
          </w:p>
        </w:tc>
        <w:tc>
          <w:tcPr>
            <w:tcW w:w="1418" w:type="dxa"/>
          </w:tcPr>
          <w:p w14:paraId="647C3785" w14:textId="0AD3B6DD" w:rsidR="002312B7" w:rsidRPr="001705CA" w:rsidRDefault="002312B7" w:rsidP="002312B7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Create account</w:t>
            </w:r>
          </w:p>
        </w:tc>
        <w:tc>
          <w:tcPr>
            <w:tcW w:w="2039" w:type="dxa"/>
          </w:tcPr>
          <w:p w14:paraId="0C6ADE6F" w14:textId="6791E2B1" w:rsidR="002312B7" w:rsidRPr="001705CA" w:rsidRDefault="002312B7" w:rsidP="002312B7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starts the desktop application</w:t>
            </w:r>
          </w:p>
        </w:tc>
        <w:tc>
          <w:tcPr>
            <w:tcW w:w="2639" w:type="dxa"/>
          </w:tcPr>
          <w:p w14:paraId="7AE3F820" w14:textId="1957D897" w:rsidR="002312B7" w:rsidRPr="001705CA" w:rsidRDefault="002312B7" w:rsidP="002312B7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One of the input fields are empty</w:t>
            </w:r>
          </w:p>
        </w:tc>
        <w:tc>
          <w:tcPr>
            <w:tcW w:w="2558" w:type="dxa"/>
          </w:tcPr>
          <w:p w14:paraId="16B2DF7C" w14:textId="0FD967B2" w:rsidR="002312B7" w:rsidRPr="001705CA" w:rsidRDefault="002312B7" w:rsidP="002312B7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3607A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System notifies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</w:t>
            </w:r>
            <w:r w:rsidRPr="003607A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to fill in all fields</w:t>
            </w:r>
          </w:p>
        </w:tc>
      </w:tr>
      <w:tr w:rsidR="00A75290" w:rsidRPr="001705CA" w14:paraId="521729E2" w14:textId="77777777" w:rsidTr="00835941">
        <w:trPr>
          <w:trHeight w:val="1343"/>
        </w:trPr>
        <w:tc>
          <w:tcPr>
            <w:tcW w:w="883" w:type="dxa"/>
          </w:tcPr>
          <w:p w14:paraId="5DB7D48A" w14:textId="1B8C1095" w:rsidR="00A75290" w:rsidRPr="001705CA" w:rsidRDefault="006D3489" w:rsidP="00A752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5</w:t>
            </w:r>
          </w:p>
        </w:tc>
        <w:tc>
          <w:tcPr>
            <w:tcW w:w="1804" w:type="dxa"/>
          </w:tcPr>
          <w:p w14:paraId="70618CDE" w14:textId="07E68B6A" w:rsidR="00A75290" w:rsidRPr="001705CA" w:rsidRDefault="00A75290" w:rsidP="00A752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UC02-Employees-Desktop</w:t>
            </w:r>
          </w:p>
        </w:tc>
        <w:tc>
          <w:tcPr>
            <w:tcW w:w="1418" w:type="dxa"/>
          </w:tcPr>
          <w:p w14:paraId="69661F93" w14:textId="54073271" w:rsidR="00A75290" w:rsidRPr="001705CA" w:rsidRDefault="00A75290" w:rsidP="00A752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Create</w:t>
            </w:r>
            <w:r w:rsidR="00835941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account</w:t>
            </w:r>
          </w:p>
        </w:tc>
        <w:tc>
          <w:tcPr>
            <w:tcW w:w="2039" w:type="dxa"/>
          </w:tcPr>
          <w:p w14:paraId="0DD63F38" w14:textId="54C769B5" w:rsidR="00A75290" w:rsidRPr="001705CA" w:rsidRDefault="00A75290" w:rsidP="00A752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starts the desktop application</w:t>
            </w:r>
          </w:p>
        </w:tc>
        <w:tc>
          <w:tcPr>
            <w:tcW w:w="2639" w:type="dxa"/>
          </w:tcPr>
          <w:p w14:paraId="6F4401A3" w14:textId="4018F544" w:rsidR="00A75290" w:rsidRPr="001705CA" w:rsidRDefault="00A75290" w:rsidP="0026752A">
            <w:pPr>
              <w:spacing w:before="120" w:after="360"/>
              <w:jc w:val="left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Account exists already</w:t>
            </w:r>
            <w:r w:rsidR="00D43B4E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//more clarity</w:t>
            </w:r>
          </w:p>
        </w:tc>
        <w:tc>
          <w:tcPr>
            <w:tcW w:w="2558" w:type="dxa"/>
          </w:tcPr>
          <w:p w14:paraId="1EFFB032" w14:textId="2D363A2F" w:rsidR="00A75290" w:rsidRPr="001705CA" w:rsidRDefault="00E236F1" w:rsidP="00A752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E236F1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The system notifies the actor that the employee already exist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s</w:t>
            </w:r>
          </w:p>
        </w:tc>
      </w:tr>
      <w:tr w:rsidR="006D3489" w:rsidRPr="001705CA" w14:paraId="27A3A290" w14:textId="77777777" w:rsidTr="00835941">
        <w:trPr>
          <w:trHeight w:val="1550"/>
        </w:trPr>
        <w:tc>
          <w:tcPr>
            <w:tcW w:w="883" w:type="dxa"/>
          </w:tcPr>
          <w:p w14:paraId="2075DE98" w14:textId="4BA041A2" w:rsidR="006D3489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1804" w:type="dxa"/>
          </w:tcPr>
          <w:p w14:paraId="64E93419" w14:textId="36493EBF" w:rsidR="006D3489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UC01- Products-Desktop</w:t>
            </w:r>
          </w:p>
        </w:tc>
        <w:tc>
          <w:tcPr>
            <w:tcW w:w="1418" w:type="dxa"/>
          </w:tcPr>
          <w:p w14:paraId="61809CD7" w14:textId="21BD2840" w:rsidR="006D3489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Add  product</w:t>
            </w:r>
          </w:p>
        </w:tc>
        <w:tc>
          <w:tcPr>
            <w:tcW w:w="2039" w:type="dxa"/>
          </w:tcPr>
          <w:p w14:paraId="1E0DC451" w14:textId="650DC32C" w:rsidR="006D3489" w:rsidRPr="00987404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874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is logged in the desktop application as a shop worker</w:t>
            </w:r>
          </w:p>
        </w:tc>
        <w:tc>
          <w:tcPr>
            <w:tcW w:w="2639" w:type="dxa"/>
          </w:tcPr>
          <w:p w14:paraId="11311399" w14:textId="66A05058" w:rsidR="00AE7EFF" w:rsidRDefault="002E1B1B" w:rsidP="005C778D">
            <w:pPr>
              <w:spacing w:before="120" w:after="360"/>
              <w:jc w:val="left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Name: test </w:t>
            </w:r>
            <w:r w:rsidR="00AE7EFF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Price: 2.33</w:t>
            </w:r>
            <w:r w:rsidR="006808F5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          </w:t>
            </w:r>
            <w:r w:rsidR="00AE7EFF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808F5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     Category: Meat Subcategory</w:t>
            </w:r>
            <w:r w:rsidR="00AE7EFF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 Chicken</w:t>
            </w:r>
            <w:r w:rsidR="00C7183F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Unit: kg Status: Available Image: </w:t>
            </w:r>
            <w:r w:rsidR="002A5400" w:rsidRPr="002A540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https://i.imgur.com/yVTqrrm.png</w:t>
            </w:r>
          </w:p>
        </w:tc>
        <w:tc>
          <w:tcPr>
            <w:tcW w:w="2558" w:type="dxa"/>
          </w:tcPr>
          <w:p w14:paraId="22C98297" w14:textId="6522CE31" w:rsidR="006D3489" w:rsidRPr="009965A2" w:rsidRDefault="00F17DCD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17DCD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System confirms the new product is created</w:t>
            </w:r>
          </w:p>
        </w:tc>
      </w:tr>
      <w:tr w:rsidR="006D3489" w:rsidRPr="001705CA" w14:paraId="0FF3D97A" w14:textId="77777777" w:rsidTr="00835941">
        <w:trPr>
          <w:trHeight w:val="1360"/>
        </w:trPr>
        <w:tc>
          <w:tcPr>
            <w:tcW w:w="883" w:type="dxa"/>
          </w:tcPr>
          <w:p w14:paraId="5DAE9406" w14:textId="179E02C0" w:rsidR="006D3489" w:rsidRPr="001705CA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7</w:t>
            </w:r>
          </w:p>
        </w:tc>
        <w:tc>
          <w:tcPr>
            <w:tcW w:w="1804" w:type="dxa"/>
          </w:tcPr>
          <w:p w14:paraId="0D718A9E" w14:textId="4B1C0CC7" w:rsidR="006D3489" w:rsidRPr="001705CA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UC01- Products-Desktop</w:t>
            </w:r>
          </w:p>
        </w:tc>
        <w:tc>
          <w:tcPr>
            <w:tcW w:w="1418" w:type="dxa"/>
          </w:tcPr>
          <w:p w14:paraId="57DF7A1B" w14:textId="70BDDE1D" w:rsidR="006D3489" w:rsidRPr="001705CA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Add  product</w:t>
            </w:r>
          </w:p>
        </w:tc>
        <w:tc>
          <w:tcPr>
            <w:tcW w:w="2039" w:type="dxa"/>
          </w:tcPr>
          <w:p w14:paraId="335C4C2E" w14:textId="46730A5C" w:rsidR="006D3489" w:rsidRPr="001705CA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9874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is logged in the desktop application as a shop worker</w:t>
            </w:r>
          </w:p>
        </w:tc>
        <w:tc>
          <w:tcPr>
            <w:tcW w:w="2639" w:type="dxa"/>
          </w:tcPr>
          <w:p w14:paraId="76E3498A" w14:textId="2E0523E1" w:rsidR="006D3489" w:rsidRPr="001705CA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Product exists already</w:t>
            </w:r>
          </w:p>
        </w:tc>
        <w:tc>
          <w:tcPr>
            <w:tcW w:w="2558" w:type="dxa"/>
          </w:tcPr>
          <w:p w14:paraId="08892241" w14:textId="2137D46D" w:rsidR="006D3489" w:rsidRPr="001705CA" w:rsidRDefault="006D3489" w:rsidP="006D3489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9965A2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System notifies the user that the product already exist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s</w:t>
            </w:r>
          </w:p>
        </w:tc>
      </w:tr>
      <w:tr w:rsidR="00191D90" w:rsidRPr="001705CA" w14:paraId="2A77CB3C" w14:textId="77777777" w:rsidTr="00835941">
        <w:trPr>
          <w:trHeight w:val="1360"/>
        </w:trPr>
        <w:tc>
          <w:tcPr>
            <w:tcW w:w="883" w:type="dxa"/>
          </w:tcPr>
          <w:p w14:paraId="086CD853" w14:textId="558AE0EA" w:rsidR="00191D90" w:rsidRDefault="00191D90" w:rsidP="00191D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8</w:t>
            </w:r>
          </w:p>
        </w:tc>
        <w:tc>
          <w:tcPr>
            <w:tcW w:w="1804" w:type="dxa"/>
          </w:tcPr>
          <w:p w14:paraId="52B38DC4" w14:textId="72DCFFBC" w:rsidR="00191D90" w:rsidRDefault="00191D90" w:rsidP="00191D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UC02- Products-Desktop</w:t>
            </w:r>
          </w:p>
        </w:tc>
        <w:tc>
          <w:tcPr>
            <w:tcW w:w="1418" w:type="dxa"/>
          </w:tcPr>
          <w:p w14:paraId="4D527916" w14:textId="0A5D2AF9" w:rsidR="00191D90" w:rsidRDefault="00191D90" w:rsidP="00191D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Update product data</w:t>
            </w:r>
          </w:p>
        </w:tc>
        <w:tc>
          <w:tcPr>
            <w:tcW w:w="2039" w:type="dxa"/>
          </w:tcPr>
          <w:p w14:paraId="6FFC1582" w14:textId="0646A0FC" w:rsidR="00191D90" w:rsidRPr="00987404" w:rsidRDefault="00191D90" w:rsidP="00191D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874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is logged in the desktop application as a shop worker</w:t>
            </w:r>
          </w:p>
        </w:tc>
        <w:tc>
          <w:tcPr>
            <w:tcW w:w="2639" w:type="dxa"/>
          </w:tcPr>
          <w:p w14:paraId="34D2183C" w14:textId="0781A14C" w:rsidR="00191D90" w:rsidRDefault="00472CCC" w:rsidP="00191D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A product must be selected from the overview</w:t>
            </w:r>
            <w:r w:rsidR="00540BB7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and </w:t>
            </w:r>
            <w:r w:rsidR="00BD14D9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corresponding </w:t>
            </w:r>
            <w:r w:rsidR="00540BB7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data is filled in </w:t>
            </w:r>
            <w:r w:rsidR="00BD14D9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the</w:t>
            </w:r>
            <w:r w:rsidR="00DE5F99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input fields.</w:t>
            </w:r>
          </w:p>
        </w:tc>
        <w:tc>
          <w:tcPr>
            <w:tcW w:w="2558" w:type="dxa"/>
          </w:tcPr>
          <w:p w14:paraId="7AF880F2" w14:textId="402DED3C" w:rsidR="00191D90" w:rsidRPr="009965A2" w:rsidRDefault="00A5305D" w:rsidP="00191D90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Product data is updated in the system</w:t>
            </w:r>
          </w:p>
        </w:tc>
      </w:tr>
      <w:tr w:rsidR="009D594E" w:rsidRPr="001705CA" w14:paraId="3D7DFD5E" w14:textId="77777777" w:rsidTr="00835941">
        <w:trPr>
          <w:trHeight w:val="1360"/>
        </w:trPr>
        <w:tc>
          <w:tcPr>
            <w:tcW w:w="883" w:type="dxa"/>
          </w:tcPr>
          <w:p w14:paraId="7C8F8225" w14:textId="4BE34214" w:rsidR="009D594E" w:rsidRDefault="009D594E" w:rsidP="009D594E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9</w:t>
            </w:r>
          </w:p>
        </w:tc>
        <w:tc>
          <w:tcPr>
            <w:tcW w:w="1804" w:type="dxa"/>
          </w:tcPr>
          <w:p w14:paraId="2880C32C" w14:textId="7C3BA1B4" w:rsidR="009D594E" w:rsidRDefault="009D594E" w:rsidP="009D594E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UC03-Products-Desktop</w:t>
            </w:r>
          </w:p>
        </w:tc>
        <w:tc>
          <w:tcPr>
            <w:tcW w:w="1418" w:type="dxa"/>
          </w:tcPr>
          <w:p w14:paraId="6ECC4107" w14:textId="1C9FE15D" w:rsidR="009D594E" w:rsidRDefault="009D594E" w:rsidP="009D594E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C86E37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Makin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g</w:t>
            </w:r>
            <w:r w:rsidRPr="00C86E37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product unavailable</w:t>
            </w:r>
          </w:p>
        </w:tc>
        <w:tc>
          <w:tcPr>
            <w:tcW w:w="2039" w:type="dxa"/>
          </w:tcPr>
          <w:p w14:paraId="2CE7A5C7" w14:textId="01A35651" w:rsidR="009D594E" w:rsidRPr="00987404" w:rsidRDefault="009D594E" w:rsidP="009D594E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874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is logged in the desktop application as a shop worker</w:t>
            </w:r>
          </w:p>
        </w:tc>
        <w:tc>
          <w:tcPr>
            <w:tcW w:w="2639" w:type="dxa"/>
          </w:tcPr>
          <w:p w14:paraId="4DCF7D10" w14:textId="6DA00897" w:rsidR="009D594E" w:rsidRDefault="009D594E" w:rsidP="009D594E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Status input field is changed to: Unavailable</w:t>
            </w:r>
          </w:p>
        </w:tc>
        <w:tc>
          <w:tcPr>
            <w:tcW w:w="2558" w:type="dxa"/>
          </w:tcPr>
          <w:p w14:paraId="2BFDAA60" w14:textId="31DF9582" w:rsidR="009D594E" w:rsidRPr="009965A2" w:rsidRDefault="009A2826" w:rsidP="009D594E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Product status is set to Unavailable</w:t>
            </w:r>
          </w:p>
        </w:tc>
      </w:tr>
      <w:tr w:rsidR="009B4A51" w:rsidRPr="001705CA" w14:paraId="2E7D8B33" w14:textId="77777777" w:rsidTr="00835941">
        <w:trPr>
          <w:trHeight w:val="1360"/>
        </w:trPr>
        <w:tc>
          <w:tcPr>
            <w:tcW w:w="883" w:type="dxa"/>
          </w:tcPr>
          <w:p w14:paraId="30DF0335" w14:textId="6845210B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04" w:type="dxa"/>
          </w:tcPr>
          <w:p w14:paraId="768AE3E3" w14:textId="4911B318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UC01-Security-Website</w:t>
            </w:r>
          </w:p>
        </w:tc>
        <w:tc>
          <w:tcPr>
            <w:tcW w:w="1418" w:type="dxa"/>
          </w:tcPr>
          <w:p w14:paraId="49558149" w14:textId="22C0AA8C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Login to the application</w:t>
            </w:r>
          </w:p>
        </w:tc>
        <w:tc>
          <w:tcPr>
            <w:tcW w:w="2039" w:type="dxa"/>
          </w:tcPr>
          <w:p w14:paraId="704DB73E" w14:textId="19A6E8BC" w:rsidR="009B4A51" w:rsidRPr="00987404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starts the web application</w:t>
            </w:r>
            <w:r w:rsidR="00DF1DE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. Actor is a customer.</w:t>
            </w:r>
          </w:p>
        </w:tc>
        <w:tc>
          <w:tcPr>
            <w:tcW w:w="2639" w:type="dxa"/>
          </w:tcPr>
          <w:p w14:paraId="707BAAAD" w14:textId="62360532" w:rsidR="009B4A51" w:rsidRPr="009B4A51" w:rsidRDefault="00711AE3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Username: </w:t>
            </w:r>
            <w:r w:rsidRPr="00711AE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customer@mail.com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Password: customer</w:t>
            </w:r>
          </w:p>
        </w:tc>
        <w:tc>
          <w:tcPr>
            <w:tcW w:w="2558" w:type="dxa"/>
          </w:tcPr>
          <w:p w14:paraId="534F9114" w14:textId="17A4C2E5" w:rsidR="009B4A51" w:rsidRPr="009965A2" w:rsidRDefault="00FA07B9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BA7CC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User logged in with access to the applicatio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n</w:t>
            </w:r>
          </w:p>
        </w:tc>
      </w:tr>
      <w:tr w:rsidR="009B4A51" w:rsidRPr="001705CA" w14:paraId="0E1BA4B8" w14:textId="77777777" w:rsidTr="00835941">
        <w:trPr>
          <w:trHeight w:val="1360"/>
        </w:trPr>
        <w:tc>
          <w:tcPr>
            <w:tcW w:w="883" w:type="dxa"/>
          </w:tcPr>
          <w:p w14:paraId="258EDB49" w14:textId="201F4AB0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11</w:t>
            </w:r>
          </w:p>
        </w:tc>
        <w:tc>
          <w:tcPr>
            <w:tcW w:w="1804" w:type="dxa"/>
          </w:tcPr>
          <w:p w14:paraId="747F3DDB" w14:textId="1307EF1D" w:rsidR="009B4A51" w:rsidRDefault="00F2153E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UC01-Orders-Websit</w:t>
            </w:r>
            <w:r w:rsidR="003F52F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e</w:t>
            </w:r>
          </w:p>
        </w:tc>
        <w:tc>
          <w:tcPr>
            <w:tcW w:w="1418" w:type="dxa"/>
          </w:tcPr>
          <w:p w14:paraId="5074FF8E" w14:textId="585CFE3A" w:rsidR="009B4A51" w:rsidRDefault="003F52F4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Place order</w:t>
            </w:r>
          </w:p>
        </w:tc>
        <w:tc>
          <w:tcPr>
            <w:tcW w:w="2039" w:type="dxa"/>
          </w:tcPr>
          <w:p w14:paraId="337CD450" w14:textId="4EC3D76C" w:rsidR="009B4A51" w:rsidRPr="00987404" w:rsidRDefault="003F52F4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Actor has products in the checks out the</w:t>
            </w:r>
            <w:r w:rsidR="001606E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shopping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cart.</w:t>
            </w:r>
          </w:p>
        </w:tc>
        <w:tc>
          <w:tcPr>
            <w:tcW w:w="2639" w:type="dxa"/>
          </w:tcPr>
          <w:p w14:paraId="56E9BFDA" w14:textId="3EC96F07" w:rsidR="009B4A51" w:rsidRPr="007E11ED" w:rsidRDefault="001606E2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Test data is filled in the </w:t>
            </w:r>
            <w:r w:rsidR="00A345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complete order form</w:t>
            </w:r>
          </w:p>
        </w:tc>
        <w:tc>
          <w:tcPr>
            <w:tcW w:w="2558" w:type="dxa"/>
          </w:tcPr>
          <w:p w14:paraId="6071F046" w14:textId="32376192" w:rsidR="009B4A51" w:rsidRPr="009965A2" w:rsidRDefault="00A34504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3450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System notifies the user that the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order</w:t>
            </w:r>
            <w:r w:rsidR="002963A3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 has been placed successfully</w:t>
            </w:r>
          </w:p>
        </w:tc>
      </w:tr>
      <w:tr w:rsidR="009B4A51" w:rsidRPr="001705CA" w14:paraId="0A92C83C" w14:textId="77777777" w:rsidTr="00835941">
        <w:trPr>
          <w:trHeight w:val="1360"/>
        </w:trPr>
        <w:tc>
          <w:tcPr>
            <w:tcW w:w="883" w:type="dxa"/>
          </w:tcPr>
          <w:p w14:paraId="30D3C598" w14:textId="0CEF0690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12</w:t>
            </w:r>
          </w:p>
        </w:tc>
        <w:tc>
          <w:tcPr>
            <w:tcW w:w="1804" w:type="dxa"/>
          </w:tcPr>
          <w:p w14:paraId="4750302F" w14:textId="77777777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A555E5A" w14:textId="77777777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2039" w:type="dxa"/>
          </w:tcPr>
          <w:p w14:paraId="68119662" w14:textId="77777777" w:rsidR="009B4A51" w:rsidRPr="00987404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639" w:type="dxa"/>
          </w:tcPr>
          <w:p w14:paraId="05C318D4" w14:textId="77777777" w:rsidR="009B4A51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2558" w:type="dxa"/>
          </w:tcPr>
          <w:p w14:paraId="289C2DB9" w14:textId="77777777" w:rsidR="009B4A51" w:rsidRPr="009965A2" w:rsidRDefault="009B4A51" w:rsidP="009B4A51">
            <w:pPr>
              <w:spacing w:before="120" w:after="36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bookmarkEnd w:id="0"/>
    </w:tbl>
    <w:p w14:paraId="44743CE6" w14:textId="77777777" w:rsidR="004F728F" w:rsidRPr="001705CA" w:rsidRDefault="004F728F" w:rsidP="00456732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</w:pPr>
    </w:p>
    <w:sectPr w:rsidR="004F728F" w:rsidRPr="001705CA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F0F0" w14:textId="77777777" w:rsidR="008C6419" w:rsidRDefault="008C6419" w:rsidP="000612CB">
      <w:r>
        <w:separator/>
      </w:r>
    </w:p>
    <w:p w14:paraId="54AA0A51" w14:textId="77777777" w:rsidR="008C6419" w:rsidRDefault="008C6419"/>
  </w:endnote>
  <w:endnote w:type="continuationSeparator" w:id="0">
    <w:p w14:paraId="2365D0D0" w14:textId="77777777" w:rsidR="008C6419" w:rsidRDefault="008C6419" w:rsidP="000612CB">
      <w:r>
        <w:continuationSeparator/>
      </w:r>
    </w:p>
    <w:p w14:paraId="140891E2" w14:textId="77777777" w:rsidR="008C6419" w:rsidRDefault="008C64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C0CE" w14:textId="77777777" w:rsidR="008C6419" w:rsidRDefault="008C6419" w:rsidP="000612CB">
      <w:r>
        <w:separator/>
      </w:r>
    </w:p>
    <w:p w14:paraId="739F75FA" w14:textId="77777777" w:rsidR="008C6419" w:rsidRDefault="008C6419"/>
  </w:footnote>
  <w:footnote w:type="continuationSeparator" w:id="0">
    <w:p w14:paraId="424E21CB" w14:textId="77777777" w:rsidR="008C6419" w:rsidRDefault="008C6419" w:rsidP="000612CB">
      <w:r>
        <w:continuationSeparator/>
      </w:r>
    </w:p>
    <w:p w14:paraId="4A73376C" w14:textId="77777777" w:rsidR="008C6419" w:rsidRDefault="008C64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8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883324230">
    <w:abstractNumId w:val="1"/>
  </w:num>
  <w:num w:numId="2" w16cid:durableId="1024673934">
    <w:abstractNumId w:val="0"/>
  </w:num>
  <w:num w:numId="3" w16cid:durableId="1164204614">
    <w:abstractNumId w:val="9"/>
  </w:num>
  <w:num w:numId="4" w16cid:durableId="1809467158">
    <w:abstractNumId w:val="12"/>
  </w:num>
  <w:num w:numId="5" w16cid:durableId="120657537">
    <w:abstractNumId w:val="7"/>
  </w:num>
  <w:num w:numId="6" w16cid:durableId="325476308">
    <w:abstractNumId w:val="4"/>
  </w:num>
  <w:num w:numId="7" w16cid:durableId="2015765460">
    <w:abstractNumId w:val="17"/>
  </w:num>
  <w:num w:numId="8" w16cid:durableId="1703092607">
    <w:abstractNumId w:val="6"/>
  </w:num>
  <w:num w:numId="9" w16cid:durableId="1882669107">
    <w:abstractNumId w:val="16"/>
  </w:num>
  <w:num w:numId="10" w16cid:durableId="19552765">
    <w:abstractNumId w:val="15"/>
  </w:num>
  <w:num w:numId="11" w16cid:durableId="754522786">
    <w:abstractNumId w:val="21"/>
  </w:num>
  <w:num w:numId="12" w16cid:durableId="2083411039">
    <w:abstractNumId w:val="5"/>
  </w:num>
  <w:num w:numId="13" w16cid:durableId="796024502">
    <w:abstractNumId w:val="11"/>
  </w:num>
  <w:num w:numId="14" w16cid:durableId="126241179">
    <w:abstractNumId w:val="20"/>
  </w:num>
  <w:num w:numId="15" w16cid:durableId="711081494">
    <w:abstractNumId w:val="14"/>
  </w:num>
  <w:num w:numId="16" w16cid:durableId="991451007">
    <w:abstractNumId w:val="3"/>
  </w:num>
  <w:num w:numId="17" w16cid:durableId="491675772">
    <w:abstractNumId w:val="13"/>
  </w:num>
  <w:num w:numId="18" w16cid:durableId="924917892">
    <w:abstractNumId w:val="19"/>
  </w:num>
  <w:num w:numId="19" w16cid:durableId="867571375">
    <w:abstractNumId w:val="2"/>
  </w:num>
  <w:num w:numId="20" w16cid:durableId="590820520">
    <w:abstractNumId w:val="8"/>
  </w:num>
  <w:num w:numId="21" w16cid:durableId="1631090025">
    <w:abstractNumId w:val="18"/>
  </w:num>
  <w:num w:numId="22" w16cid:durableId="207673312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DA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47E5E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47CE"/>
    <w:rsid w:val="000A5D0A"/>
    <w:rsid w:val="000A5D47"/>
    <w:rsid w:val="000A5FAC"/>
    <w:rsid w:val="000B24EE"/>
    <w:rsid w:val="000B3B27"/>
    <w:rsid w:val="000B5BEA"/>
    <w:rsid w:val="000B6FFB"/>
    <w:rsid w:val="000C2FB0"/>
    <w:rsid w:val="000C6532"/>
    <w:rsid w:val="000D12E2"/>
    <w:rsid w:val="000D2318"/>
    <w:rsid w:val="000E46FC"/>
    <w:rsid w:val="000E7298"/>
    <w:rsid w:val="000F1486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3A21"/>
    <w:rsid w:val="00134B2C"/>
    <w:rsid w:val="00140D36"/>
    <w:rsid w:val="00141AC6"/>
    <w:rsid w:val="0014733F"/>
    <w:rsid w:val="001477F6"/>
    <w:rsid w:val="00150204"/>
    <w:rsid w:val="00153AD0"/>
    <w:rsid w:val="001606E2"/>
    <w:rsid w:val="00163197"/>
    <w:rsid w:val="001705CA"/>
    <w:rsid w:val="00172671"/>
    <w:rsid w:val="00173D02"/>
    <w:rsid w:val="001803C4"/>
    <w:rsid w:val="00180672"/>
    <w:rsid w:val="001859C0"/>
    <w:rsid w:val="00186A10"/>
    <w:rsid w:val="00191D9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2D5"/>
    <w:rsid w:val="001F3994"/>
    <w:rsid w:val="00201001"/>
    <w:rsid w:val="00205E24"/>
    <w:rsid w:val="00207B92"/>
    <w:rsid w:val="00211ABA"/>
    <w:rsid w:val="002124BC"/>
    <w:rsid w:val="002142EE"/>
    <w:rsid w:val="00214B46"/>
    <w:rsid w:val="002169B7"/>
    <w:rsid w:val="00217DB5"/>
    <w:rsid w:val="002211DF"/>
    <w:rsid w:val="00222BAE"/>
    <w:rsid w:val="00224C04"/>
    <w:rsid w:val="0022512B"/>
    <w:rsid w:val="00225D76"/>
    <w:rsid w:val="00227119"/>
    <w:rsid w:val="002312B4"/>
    <w:rsid w:val="002312B7"/>
    <w:rsid w:val="00233EBE"/>
    <w:rsid w:val="00245A4A"/>
    <w:rsid w:val="00251068"/>
    <w:rsid w:val="00262506"/>
    <w:rsid w:val="00263D8D"/>
    <w:rsid w:val="0026752A"/>
    <w:rsid w:val="0027109B"/>
    <w:rsid w:val="00271890"/>
    <w:rsid w:val="00272D00"/>
    <w:rsid w:val="00277BE3"/>
    <w:rsid w:val="00280E9C"/>
    <w:rsid w:val="00281F9F"/>
    <w:rsid w:val="00283527"/>
    <w:rsid w:val="0028769D"/>
    <w:rsid w:val="00293DC5"/>
    <w:rsid w:val="002963A3"/>
    <w:rsid w:val="002A1214"/>
    <w:rsid w:val="002A5400"/>
    <w:rsid w:val="002B2DF4"/>
    <w:rsid w:val="002B56BF"/>
    <w:rsid w:val="002C5367"/>
    <w:rsid w:val="002C6396"/>
    <w:rsid w:val="002C7238"/>
    <w:rsid w:val="002D1AA4"/>
    <w:rsid w:val="002D23EB"/>
    <w:rsid w:val="002D64B3"/>
    <w:rsid w:val="002D6EAB"/>
    <w:rsid w:val="002E0016"/>
    <w:rsid w:val="002E1B1B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7A6"/>
    <w:rsid w:val="00360855"/>
    <w:rsid w:val="003609D8"/>
    <w:rsid w:val="0036541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5541"/>
    <w:rsid w:val="003D66CF"/>
    <w:rsid w:val="003D732F"/>
    <w:rsid w:val="003D7F8A"/>
    <w:rsid w:val="003E4E07"/>
    <w:rsid w:val="003F0171"/>
    <w:rsid w:val="003F52F4"/>
    <w:rsid w:val="003F5DC3"/>
    <w:rsid w:val="00400F16"/>
    <w:rsid w:val="00401374"/>
    <w:rsid w:val="0040338E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4A60"/>
    <w:rsid w:val="00465047"/>
    <w:rsid w:val="00467197"/>
    <w:rsid w:val="00470720"/>
    <w:rsid w:val="004712AD"/>
    <w:rsid w:val="00472CCC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C6B53"/>
    <w:rsid w:val="004D1432"/>
    <w:rsid w:val="004D21FE"/>
    <w:rsid w:val="004D37AF"/>
    <w:rsid w:val="004F00EC"/>
    <w:rsid w:val="004F1144"/>
    <w:rsid w:val="004F1ADA"/>
    <w:rsid w:val="004F20F3"/>
    <w:rsid w:val="004F372A"/>
    <w:rsid w:val="004F38E9"/>
    <w:rsid w:val="004F4C9F"/>
    <w:rsid w:val="004F6ED8"/>
    <w:rsid w:val="004F728F"/>
    <w:rsid w:val="00501B4A"/>
    <w:rsid w:val="00505CE1"/>
    <w:rsid w:val="00507B8D"/>
    <w:rsid w:val="0051605A"/>
    <w:rsid w:val="00516610"/>
    <w:rsid w:val="00516A82"/>
    <w:rsid w:val="0052069D"/>
    <w:rsid w:val="00524321"/>
    <w:rsid w:val="00540BB7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6D72"/>
    <w:rsid w:val="005B17FC"/>
    <w:rsid w:val="005B600F"/>
    <w:rsid w:val="005C4579"/>
    <w:rsid w:val="005C5829"/>
    <w:rsid w:val="005C58F7"/>
    <w:rsid w:val="005C64CF"/>
    <w:rsid w:val="005C778D"/>
    <w:rsid w:val="005D29E0"/>
    <w:rsid w:val="005D2DA9"/>
    <w:rsid w:val="005D3BD9"/>
    <w:rsid w:val="005E1726"/>
    <w:rsid w:val="005E1927"/>
    <w:rsid w:val="005F207A"/>
    <w:rsid w:val="00604D51"/>
    <w:rsid w:val="0060519E"/>
    <w:rsid w:val="00610C2B"/>
    <w:rsid w:val="00614A0E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449E5"/>
    <w:rsid w:val="00657F75"/>
    <w:rsid w:val="00660B42"/>
    <w:rsid w:val="0066512E"/>
    <w:rsid w:val="00670AAA"/>
    <w:rsid w:val="00674AD0"/>
    <w:rsid w:val="006804B0"/>
    <w:rsid w:val="006808F5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1F2B"/>
    <w:rsid w:val="006C219E"/>
    <w:rsid w:val="006C5AA3"/>
    <w:rsid w:val="006C747F"/>
    <w:rsid w:val="006D130B"/>
    <w:rsid w:val="006D3489"/>
    <w:rsid w:val="006D480F"/>
    <w:rsid w:val="006D4C6C"/>
    <w:rsid w:val="006E0765"/>
    <w:rsid w:val="006E11A5"/>
    <w:rsid w:val="006E359B"/>
    <w:rsid w:val="006E38EA"/>
    <w:rsid w:val="006F20A3"/>
    <w:rsid w:val="006F2A60"/>
    <w:rsid w:val="006F3B4B"/>
    <w:rsid w:val="00710B8F"/>
    <w:rsid w:val="00711AE3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5E85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C7464"/>
    <w:rsid w:val="007D2600"/>
    <w:rsid w:val="007D71C6"/>
    <w:rsid w:val="007E11ED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143F"/>
    <w:rsid w:val="00812882"/>
    <w:rsid w:val="00820CE1"/>
    <w:rsid w:val="00825A54"/>
    <w:rsid w:val="008278C7"/>
    <w:rsid w:val="00830A23"/>
    <w:rsid w:val="00830BA1"/>
    <w:rsid w:val="008357BD"/>
    <w:rsid w:val="00835941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853F9"/>
    <w:rsid w:val="00890BF1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C6419"/>
    <w:rsid w:val="008D10B5"/>
    <w:rsid w:val="008D2E49"/>
    <w:rsid w:val="008D3031"/>
    <w:rsid w:val="008D5E80"/>
    <w:rsid w:val="008D60AB"/>
    <w:rsid w:val="008D6B69"/>
    <w:rsid w:val="008E32BF"/>
    <w:rsid w:val="008E51A5"/>
    <w:rsid w:val="008E78AC"/>
    <w:rsid w:val="008E7942"/>
    <w:rsid w:val="008E7FB2"/>
    <w:rsid w:val="008F0711"/>
    <w:rsid w:val="008F07BC"/>
    <w:rsid w:val="008F367A"/>
    <w:rsid w:val="008F3F50"/>
    <w:rsid w:val="0090198D"/>
    <w:rsid w:val="009065CA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52BEA"/>
    <w:rsid w:val="009647F5"/>
    <w:rsid w:val="00967A25"/>
    <w:rsid w:val="00971141"/>
    <w:rsid w:val="0097674E"/>
    <w:rsid w:val="0098058E"/>
    <w:rsid w:val="00981AA2"/>
    <w:rsid w:val="00987404"/>
    <w:rsid w:val="00987579"/>
    <w:rsid w:val="009965A2"/>
    <w:rsid w:val="009A1A0A"/>
    <w:rsid w:val="009A219F"/>
    <w:rsid w:val="009A25C7"/>
    <w:rsid w:val="009A2826"/>
    <w:rsid w:val="009A381A"/>
    <w:rsid w:val="009A422B"/>
    <w:rsid w:val="009A7277"/>
    <w:rsid w:val="009B0917"/>
    <w:rsid w:val="009B0CD6"/>
    <w:rsid w:val="009B4286"/>
    <w:rsid w:val="009B4A51"/>
    <w:rsid w:val="009B66B2"/>
    <w:rsid w:val="009C0F77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D594E"/>
    <w:rsid w:val="009E06C4"/>
    <w:rsid w:val="009E07A7"/>
    <w:rsid w:val="009F1260"/>
    <w:rsid w:val="009F29A5"/>
    <w:rsid w:val="00A00D77"/>
    <w:rsid w:val="00A0236D"/>
    <w:rsid w:val="00A02DAE"/>
    <w:rsid w:val="00A14B94"/>
    <w:rsid w:val="00A14D38"/>
    <w:rsid w:val="00A24AF8"/>
    <w:rsid w:val="00A24F45"/>
    <w:rsid w:val="00A34504"/>
    <w:rsid w:val="00A35584"/>
    <w:rsid w:val="00A456B2"/>
    <w:rsid w:val="00A5305D"/>
    <w:rsid w:val="00A61266"/>
    <w:rsid w:val="00A64393"/>
    <w:rsid w:val="00A666B6"/>
    <w:rsid w:val="00A700E2"/>
    <w:rsid w:val="00A71769"/>
    <w:rsid w:val="00A71AD4"/>
    <w:rsid w:val="00A7297D"/>
    <w:rsid w:val="00A75290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AE7EFF"/>
    <w:rsid w:val="00B015E4"/>
    <w:rsid w:val="00B03E12"/>
    <w:rsid w:val="00B04C71"/>
    <w:rsid w:val="00B1166D"/>
    <w:rsid w:val="00B11683"/>
    <w:rsid w:val="00B11835"/>
    <w:rsid w:val="00B121AE"/>
    <w:rsid w:val="00B148BC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56D1"/>
    <w:rsid w:val="00B47BB5"/>
    <w:rsid w:val="00B543A0"/>
    <w:rsid w:val="00B60571"/>
    <w:rsid w:val="00B71474"/>
    <w:rsid w:val="00B76E7E"/>
    <w:rsid w:val="00B8200C"/>
    <w:rsid w:val="00B942C5"/>
    <w:rsid w:val="00B95920"/>
    <w:rsid w:val="00B962E2"/>
    <w:rsid w:val="00BA79F1"/>
    <w:rsid w:val="00BA7CC4"/>
    <w:rsid w:val="00BB0174"/>
    <w:rsid w:val="00BB094A"/>
    <w:rsid w:val="00BB40E0"/>
    <w:rsid w:val="00BB4197"/>
    <w:rsid w:val="00BB4710"/>
    <w:rsid w:val="00BB4FC6"/>
    <w:rsid w:val="00BB533F"/>
    <w:rsid w:val="00BC1EEF"/>
    <w:rsid w:val="00BD14D9"/>
    <w:rsid w:val="00BD3B4C"/>
    <w:rsid w:val="00BD3C7E"/>
    <w:rsid w:val="00BE1DBC"/>
    <w:rsid w:val="00BE25BF"/>
    <w:rsid w:val="00BE63D3"/>
    <w:rsid w:val="00BF6717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90C"/>
    <w:rsid w:val="00C22F0C"/>
    <w:rsid w:val="00C23A0A"/>
    <w:rsid w:val="00C23F95"/>
    <w:rsid w:val="00C24EA4"/>
    <w:rsid w:val="00C30572"/>
    <w:rsid w:val="00C311D4"/>
    <w:rsid w:val="00C31C2A"/>
    <w:rsid w:val="00C34BC6"/>
    <w:rsid w:val="00C34E59"/>
    <w:rsid w:val="00C35601"/>
    <w:rsid w:val="00C35AC5"/>
    <w:rsid w:val="00C51E3D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183F"/>
    <w:rsid w:val="00C728F4"/>
    <w:rsid w:val="00C75BDD"/>
    <w:rsid w:val="00C77BDF"/>
    <w:rsid w:val="00C835E8"/>
    <w:rsid w:val="00C867D0"/>
    <w:rsid w:val="00C86E37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350"/>
    <w:rsid w:val="00D40574"/>
    <w:rsid w:val="00D4189F"/>
    <w:rsid w:val="00D41D09"/>
    <w:rsid w:val="00D43B4E"/>
    <w:rsid w:val="00D46A9C"/>
    <w:rsid w:val="00D46F08"/>
    <w:rsid w:val="00D51878"/>
    <w:rsid w:val="00D54475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E5F99"/>
    <w:rsid w:val="00DF1DE7"/>
    <w:rsid w:val="00DF4616"/>
    <w:rsid w:val="00E04153"/>
    <w:rsid w:val="00E04F34"/>
    <w:rsid w:val="00E05925"/>
    <w:rsid w:val="00E1315E"/>
    <w:rsid w:val="00E15C9C"/>
    <w:rsid w:val="00E16EEB"/>
    <w:rsid w:val="00E236BE"/>
    <w:rsid w:val="00E236F1"/>
    <w:rsid w:val="00E23EA3"/>
    <w:rsid w:val="00E2434A"/>
    <w:rsid w:val="00E25016"/>
    <w:rsid w:val="00E30460"/>
    <w:rsid w:val="00E329E6"/>
    <w:rsid w:val="00E36EDD"/>
    <w:rsid w:val="00E44DA5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42C6"/>
    <w:rsid w:val="00E86197"/>
    <w:rsid w:val="00E8716E"/>
    <w:rsid w:val="00E962C5"/>
    <w:rsid w:val="00EA0228"/>
    <w:rsid w:val="00EA329C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C7EC8"/>
    <w:rsid w:val="00ED0935"/>
    <w:rsid w:val="00ED0CAB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17DCD"/>
    <w:rsid w:val="00F2153E"/>
    <w:rsid w:val="00F30B03"/>
    <w:rsid w:val="00F3544C"/>
    <w:rsid w:val="00F362B6"/>
    <w:rsid w:val="00F4077B"/>
    <w:rsid w:val="00F42723"/>
    <w:rsid w:val="00F42E1A"/>
    <w:rsid w:val="00F44598"/>
    <w:rsid w:val="00F479C5"/>
    <w:rsid w:val="00F52795"/>
    <w:rsid w:val="00F54013"/>
    <w:rsid w:val="00F55F50"/>
    <w:rsid w:val="00F56164"/>
    <w:rsid w:val="00F57252"/>
    <w:rsid w:val="00F6057B"/>
    <w:rsid w:val="00F608C8"/>
    <w:rsid w:val="00F6180D"/>
    <w:rsid w:val="00F6195C"/>
    <w:rsid w:val="00F62138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07B9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A7BA"/>
  <w15:docId w15:val="{8EA1DF15-BB40-4A61-8C27-29D4191C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8E7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st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E35EC-3888-4E4F-837C-47F63821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Test_Plan_Template.dotx</Template>
  <TotalTime>287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Dmitriy</dc:creator>
  <cp:keywords>0.1</cp:keywords>
  <cp:lastModifiedBy>Andrei Alexandru</cp:lastModifiedBy>
  <cp:revision>84</cp:revision>
  <cp:lastPrinted>2012-05-30T05:01:00Z</cp:lastPrinted>
  <dcterms:created xsi:type="dcterms:W3CDTF">2022-12-12T18:58:00Z</dcterms:created>
  <dcterms:modified xsi:type="dcterms:W3CDTF">2022-12-13T09:07:00Z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